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Default="0067623D" w:rsidP="00141A4C">
      <w:pPr>
        <w:pStyle w:val="Title"/>
      </w:pPr>
      <w:r>
        <w:t>Shweta Kankate</w:t>
      </w:r>
    </w:p>
    <w:p w:rsidR="00141A4C" w:rsidRPr="005105EA" w:rsidRDefault="0067623D" w:rsidP="00141A4C">
      <w:pPr>
        <w:rPr>
          <w:rFonts w:ascii="Calibri" w:hAnsi="Calibri" w:cs="Calibri"/>
          <w:sz w:val="24"/>
          <w:szCs w:val="24"/>
        </w:rPr>
      </w:pPr>
      <w:r w:rsidRPr="005105EA">
        <w:rPr>
          <w:rFonts w:ascii="Calibri" w:hAnsi="Calibri" w:cs="Calibri"/>
          <w:sz w:val="24"/>
          <w:szCs w:val="24"/>
        </w:rPr>
        <w:t>Yogeshwar Clinic, Opp dream City, Opp INOX, Sahakar Colony, Shivaji Nagar, Nasik-Pune Road, Nasik, 422006</w:t>
      </w:r>
      <w:r w:rsidR="00141A4C" w:rsidRPr="005105EA">
        <w:rPr>
          <w:rFonts w:ascii="Calibri" w:hAnsi="Calibri" w:cs="Calibri"/>
          <w:sz w:val="24"/>
          <w:szCs w:val="24"/>
        </w:rPr>
        <w:t> | </w:t>
      </w:r>
      <w:r w:rsidRPr="005105EA">
        <w:rPr>
          <w:rFonts w:ascii="Calibri" w:hAnsi="Calibri" w:cs="Calibri"/>
          <w:sz w:val="24"/>
          <w:szCs w:val="24"/>
        </w:rPr>
        <w:t>9850323330</w:t>
      </w:r>
      <w:r w:rsidR="00141A4C" w:rsidRPr="005105EA">
        <w:rPr>
          <w:rFonts w:ascii="Calibri" w:hAnsi="Calibri" w:cs="Calibri"/>
          <w:sz w:val="24"/>
          <w:szCs w:val="24"/>
        </w:rPr>
        <w:t> | </w:t>
      </w:r>
      <w:r w:rsidRPr="005105EA">
        <w:rPr>
          <w:rFonts w:ascii="Calibri" w:hAnsi="Calibri" w:cs="Calibri"/>
          <w:sz w:val="24"/>
          <w:szCs w:val="24"/>
        </w:rPr>
        <w:t>bhadageshweta@yahoo.com</w:t>
      </w:r>
    </w:p>
    <w:p w:rsidR="006270A9" w:rsidRDefault="00475BDC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9C709E1BAF64566BED767F097D98E6B"/>
          </w:placeholder>
          <w:temporary/>
          <w:showingPlcHdr/>
        </w:sdtPr>
        <w:sdtContent>
          <w:r w:rsidR="009D5933" w:rsidRPr="002F2DA1">
            <w:rPr>
              <w:sz w:val="32"/>
            </w:rPr>
            <w:t>Objective</w:t>
          </w:r>
        </w:sdtContent>
      </w:sdt>
    </w:p>
    <w:p w:rsidR="006270A9" w:rsidRPr="00F51346" w:rsidRDefault="0067623D" w:rsidP="002F2DA1">
      <w:pPr>
        <w:spacing w:line="239" w:lineRule="auto"/>
        <w:ind w:right="80"/>
        <w:rPr>
          <w:rFonts w:ascii="Calibri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To ensure challenging position in a growing organization where I would be able to utilize my capabilities to the best extend and in the process add value to the organization and my career.</w:t>
      </w:r>
    </w:p>
    <w:sdt>
      <w:sdtPr>
        <w:alias w:val="Education:"/>
        <w:tag w:val="Education:"/>
        <w:id w:val="807127995"/>
        <w:placeholder>
          <w:docPart w:val="BD1CE2D7C8BE4DB8ADA95BC586A6D773"/>
        </w:placeholder>
        <w:temporary/>
        <w:showingPlcHdr/>
      </w:sdtPr>
      <w:sdtContent>
        <w:p w:rsidR="006270A9" w:rsidRDefault="009D5933">
          <w:pPr>
            <w:pStyle w:val="Heading1"/>
          </w:pPr>
          <w:r w:rsidRPr="002F2DA1">
            <w:rPr>
              <w:sz w:val="32"/>
            </w:rPr>
            <w:t>Education</w:t>
          </w:r>
        </w:p>
      </w:sdtContent>
    </w:sdt>
    <w:tbl>
      <w:tblPr>
        <w:tblStyle w:val="TableGrid"/>
        <w:tblW w:w="0" w:type="auto"/>
        <w:tblInd w:w="216" w:type="dxa"/>
        <w:tblLook w:val="04A0"/>
      </w:tblPr>
      <w:tblGrid>
        <w:gridCol w:w="1985"/>
        <w:gridCol w:w="1985"/>
        <w:gridCol w:w="1985"/>
        <w:gridCol w:w="1985"/>
        <w:gridCol w:w="1986"/>
      </w:tblGrid>
      <w:tr w:rsidR="005105EA" w:rsidTr="0067623D">
        <w:tc>
          <w:tcPr>
            <w:tcW w:w="1985" w:type="dxa"/>
          </w:tcPr>
          <w:p w:rsidR="0067623D" w:rsidRPr="00F51346" w:rsidRDefault="0067623D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F51346">
              <w:rPr>
                <w:rFonts w:ascii="Calibri" w:hAnsi="Calibri" w:cs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F51346">
              <w:rPr>
                <w:rFonts w:ascii="Calibri" w:hAnsi="Calibri" w:cs="Calibri"/>
                <w:b/>
                <w:sz w:val="24"/>
                <w:szCs w:val="24"/>
              </w:rPr>
              <w:t>Institute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F51346">
              <w:rPr>
                <w:rFonts w:ascii="Calibri" w:hAnsi="Calibri" w:cs="Calibri"/>
                <w:b/>
                <w:sz w:val="24"/>
                <w:szCs w:val="24"/>
              </w:rPr>
              <w:t>University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F51346">
              <w:rPr>
                <w:rFonts w:ascii="Calibri" w:hAnsi="Calibri" w:cs="Calibri"/>
                <w:b/>
                <w:sz w:val="24"/>
                <w:szCs w:val="24"/>
              </w:rPr>
              <w:t>Year</w:t>
            </w:r>
          </w:p>
        </w:tc>
        <w:tc>
          <w:tcPr>
            <w:tcW w:w="1986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F51346">
              <w:rPr>
                <w:rFonts w:ascii="Calibri" w:hAnsi="Calibri" w:cs="Calibri"/>
                <w:b/>
                <w:sz w:val="24"/>
                <w:szCs w:val="24"/>
              </w:rPr>
              <w:t>Percentage</w:t>
            </w:r>
          </w:p>
        </w:tc>
      </w:tr>
      <w:tr w:rsidR="005105EA" w:rsidTr="0067623D"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BE- E&amp;TC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NDMVP COE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Pune University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2013</w:t>
            </w:r>
          </w:p>
        </w:tc>
        <w:tc>
          <w:tcPr>
            <w:tcW w:w="1986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56.46</w:t>
            </w:r>
          </w:p>
        </w:tc>
      </w:tr>
      <w:tr w:rsidR="005105EA" w:rsidTr="0067623D"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HSC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KTHM College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Pune University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2009</w:t>
            </w:r>
          </w:p>
        </w:tc>
        <w:tc>
          <w:tcPr>
            <w:tcW w:w="1986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77.33</w:t>
            </w:r>
          </w:p>
        </w:tc>
      </w:tr>
      <w:tr w:rsidR="005105EA" w:rsidTr="0067623D"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SSC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SPPS School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Delhi University</w:t>
            </w:r>
          </w:p>
        </w:tc>
        <w:tc>
          <w:tcPr>
            <w:tcW w:w="1985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2007</w:t>
            </w:r>
          </w:p>
        </w:tc>
        <w:tc>
          <w:tcPr>
            <w:tcW w:w="1986" w:type="dxa"/>
          </w:tcPr>
          <w:p w:rsidR="0067623D" w:rsidRPr="00F51346" w:rsidRDefault="005105EA" w:rsidP="0067623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F51346">
              <w:rPr>
                <w:rFonts w:ascii="Calibri" w:hAnsi="Calibri" w:cs="Calibri"/>
                <w:sz w:val="24"/>
                <w:szCs w:val="24"/>
              </w:rPr>
              <w:t>73.38</w:t>
            </w:r>
          </w:p>
        </w:tc>
      </w:tr>
    </w:tbl>
    <w:p w:rsidR="006270A9" w:rsidRDefault="006270A9" w:rsidP="0067623D">
      <w:pPr>
        <w:pStyle w:val="ListBullet"/>
        <w:numPr>
          <w:ilvl w:val="0"/>
          <w:numId w:val="0"/>
        </w:numPr>
        <w:ind w:left="216"/>
      </w:pPr>
    </w:p>
    <w:sdt>
      <w:sdtPr>
        <w:alias w:val="Skills &amp; Abilities:"/>
        <w:tag w:val="Skills &amp; Abilities:"/>
        <w:id w:val="458624136"/>
        <w:placeholder>
          <w:docPart w:val="38366E93496F4FD78D72198D09EBE431"/>
        </w:placeholder>
        <w:temporary/>
        <w:showingPlcHdr/>
      </w:sdtPr>
      <w:sdtContent>
        <w:p w:rsidR="006270A9" w:rsidRDefault="009D5933">
          <w:pPr>
            <w:pStyle w:val="Heading1"/>
          </w:pPr>
          <w:r w:rsidRPr="002F2DA1">
            <w:rPr>
              <w:sz w:val="32"/>
            </w:rPr>
            <w:t>Skills &amp; Abilities</w:t>
          </w:r>
        </w:p>
      </w:sdtContent>
    </w:sdt>
    <w:p w:rsidR="005105EA" w:rsidRPr="00F51346" w:rsidRDefault="005105EA" w:rsidP="005105EA">
      <w:pPr>
        <w:pStyle w:val="ListBullet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Dedication and commitment to every single task I accept and undertake.</w:t>
      </w:r>
    </w:p>
    <w:p w:rsidR="005105EA" w:rsidRPr="00F51346" w:rsidRDefault="005105EA" w:rsidP="005105EA">
      <w:pPr>
        <w:pStyle w:val="ListBullet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Have a quality for adopting new concepts of studies as well as responsibilities.</w:t>
      </w:r>
    </w:p>
    <w:p w:rsidR="005105EA" w:rsidRPr="00F51346" w:rsidRDefault="005105EA" w:rsidP="005105EA">
      <w:pPr>
        <w:pStyle w:val="ListBullet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Strong analytical and people management skills.</w:t>
      </w:r>
    </w:p>
    <w:p w:rsidR="005105EA" w:rsidRPr="00F51346" w:rsidRDefault="005105EA" w:rsidP="005105EA">
      <w:pPr>
        <w:pStyle w:val="ListBullet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Excellent verbal and personal communication skills.</w:t>
      </w:r>
    </w:p>
    <w:p w:rsidR="005105EA" w:rsidRPr="00F51346" w:rsidRDefault="005105EA" w:rsidP="005105EA">
      <w:pPr>
        <w:pStyle w:val="ListBullet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Passion for constant improvement.</w:t>
      </w:r>
    </w:p>
    <w:p w:rsidR="006270A9" w:rsidRPr="00F51346" w:rsidRDefault="005105EA" w:rsidP="005105EA">
      <w:pPr>
        <w:pStyle w:val="ListBullet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Ability to make sound decisions.</w:t>
      </w:r>
    </w:p>
    <w:sdt>
      <w:sdtPr>
        <w:alias w:val="Experience:"/>
        <w:tag w:val="Experience:"/>
        <w:id w:val="171684534"/>
        <w:placeholder>
          <w:docPart w:val="57CD78B8D7AA42DDA3AC37447E6B1854"/>
        </w:placeholder>
        <w:temporary/>
        <w:showingPlcHdr/>
      </w:sdtPr>
      <w:sdtContent>
        <w:p w:rsidR="006270A9" w:rsidRDefault="009D5933">
          <w:pPr>
            <w:pStyle w:val="Heading1"/>
          </w:pPr>
          <w:r w:rsidRPr="002F2DA1">
            <w:rPr>
              <w:sz w:val="32"/>
            </w:rPr>
            <w:t>Experience</w:t>
          </w:r>
        </w:p>
      </w:sdtContent>
    </w:sdt>
    <w:p w:rsidR="00632605" w:rsidRPr="00F51346" w:rsidRDefault="00E20154" w:rsidP="005105EA">
      <w:pPr>
        <w:tabs>
          <w:tab w:val="left" w:pos="773"/>
        </w:tabs>
        <w:spacing w:after="0"/>
        <w:jc w:val="both"/>
        <w:rPr>
          <w:rFonts w:ascii="Calibri" w:eastAsia="Verdana" w:hAnsi="Calibri" w:cs="Calibri"/>
          <w:b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>Have completed the certified course of computer language from CMC Ltd., Pune.</w:t>
      </w:r>
    </w:p>
    <w:p w:rsidR="00E20154" w:rsidRPr="00F51346" w:rsidRDefault="00632605" w:rsidP="00632605">
      <w:pPr>
        <w:pStyle w:val="ListParagraph"/>
        <w:numPr>
          <w:ilvl w:val="0"/>
          <w:numId w:val="29"/>
        </w:numPr>
        <w:tabs>
          <w:tab w:val="left" w:pos="773"/>
        </w:tabs>
        <w:spacing w:after="0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Languages: C, JAVA, J2EE</w:t>
      </w:r>
    </w:p>
    <w:p w:rsidR="00632605" w:rsidRPr="00F51346" w:rsidRDefault="00632605" w:rsidP="00632605">
      <w:pPr>
        <w:pStyle w:val="ListParagraph"/>
        <w:numPr>
          <w:ilvl w:val="0"/>
          <w:numId w:val="29"/>
        </w:numPr>
        <w:tabs>
          <w:tab w:val="left" w:pos="773"/>
        </w:tabs>
        <w:spacing w:after="0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Database: Oracle, 10g</w:t>
      </w:r>
    </w:p>
    <w:p w:rsidR="00632605" w:rsidRPr="00F51346" w:rsidRDefault="00632605" w:rsidP="00632605">
      <w:pPr>
        <w:pStyle w:val="ListParagraph"/>
        <w:numPr>
          <w:ilvl w:val="0"/>
          <w:numId w:val="29"/>
        </w:numPr>
        <w:tabs>
          <w:tab w:val="left" w:pos="773"/>
        </w:tabs>
        <w:spacing w:after="0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Web technologies: PHP, JSP</w:t>
      </w:r>
    </w:p>
    <w:p w:rsidR="00632605" w:rsidRPr="00632605" w:rsidRDefault="00632605" w:rsidP="00632605">
      <w:pPr>
        <w:pStyle w:val="ListParagraph"/>
        <w:tabs>
          <w:tab w:val="left" w:pos="773"/>
        </w:tabs>
        <w:spacing w:after="0"/>
        <w:jc w:val="both"/>
        <w:rPr>
          <w:rFonts w:ascii="Calibri" w:eastAsia="Verdana" w:hAnsi="Calibri" w:cs="Calibri"/>
          <w:sz w:val="28"/>
          <w:szCs w:val="28"/>
        </w:rPr>
      </w:pPr>
    </w:p>
    <w:p w:rsidR="005105EA" w:rsidRPr="00F51346" w:rsidRDefault="005105EA" w:rsidP="005105EA">
      <w:pPr>
        <w:tabs>
          <w:tab w:val="left" w:pos="773"/>
        </w:tabs>
        <w:spacing w:after="0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>Company Name</w:t>
      </w:r>
      <w:r w:rsidRPr="00F51346">
        <w:rPr>
          <w:rFonts w:ascii="Calibri" w:eastAsia="Verdana" w:hAnsi="Calibri" w:cs="Calibri"/>
          <w:sz w:val="24"/>
          <w:szCs w:val="24"/>
        </w:rPr>
        <w:t>: Standardwings Technologies Pvt. Ltd.</w:t>
      </w:r>
    </w:p>
    <w:p w:rsidR="005105EA" w:rsidRPr="00F51346" w:rsidRDefault="005105EA" w:rsidP="005105EA">
      <w:pPr>
        <w:tabs>
          <w:tab w:val="left" w:pos="773"/>
        </w:tabs>
        <w:spacing w:after="0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>Designation</w:t>
      </w:r>
      <w:r w:rsidRPr="00F51346">
        <w:rPr>
          <w:rFonts w:ascii="Calibri" w:eastAsia="Verdana" w:hAnsi="Calibri" w:cs="Calibri"/>
          <w:sz w:val="24"/>
          <w:szCs w:val="24"/>
        </w:rPr>
        <w:t>: Junior PHP Developer</w:t>
      </w:r>
    </w:p>
    <w:p w:rsidR="005105EA" w:rsidRPr="00F51346" w:rsidRDefault="005105EA" w:rsidP="00F51346">
      <w:pPr>
        <w:tabs>
          <w:tab w:val="left" w:pos="773"/>
        </w:tabs>
        <w:spacing w:after="120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>Duration</w:t>
      </w:r>
      <w:r w:rsidRPr="00F51346">
        <w:rPr>
          <w:rFonts w:ascii="Calibri" w:eastAsia="Verdana" w:hAnsi="Calibri" w:cs="Calibri"/>
          <w:sz w:val="24"/>
          <w:szCs w:val="24"/>
        </w:rPr>
        <w:t>: 1</w:t>
      </w:r>
      <w:r w:rsidRPr="00F51346">
        <w:rPr>
          <w:rFonts w:ascii="Calibri" w:eastAsia="Verdana" w:hAnsi="Calibri" w:cs="Calibri"/>
          <w:sz w:val="24"/>
          <w:szCs w:val="24"/>
          <w:vertAlign w:val="superscript"/>
        </w:rPr>
        <w:t>st</w:t>
      </w:r>
      <w:r w:rsidRPr="00F51346">
        <w:rPr>
          <w:rFonts w:ascii="Calibri" w:eastAsia="Verdana" w:hAnsi="Calibri" w:cs="Calibri"/>
          <w:sz w:val="24"/>
          <w:szCs w:val="24"/>
        </w:rPr>
        <w:t xml:space="preserve"> September 2015 to 30</w:t>
      </w:r>
      <w:r w:rsidRPr="00F51346">
        <w:rPr>
          <w:rFonts w:ascii="Calibri" w:eastAsia="Verdana" w:hAnsi="Calibri" w:cs="Calibri"/>
          <w:sz w:val="24"/>
          <w:szCs w:val="24"/>
          <w:vertAlign w:val="superscript"/>
        </w:rPr>
        <w:t>th</w:t>
      </w:r>
      <w:r w:rsidRPr="00F51346">
        <w:rPr>
          <w:rFonts w:ascii="Calibri" w:eastAsia="Verdana" w:hAnsi="Calibri" w:cs="Calibri"/>
          <w:sz w:val="24"/>
          <w:szCs w:val="24"/>
        </w:rPr>
        <w:t xml:space="preserve"> May 2016</w:t>
      </w:r>
    </w:p>
    <w:p w:rsidR="005105EA" w:rsidRPr="00F51346" w:rsidRDefault="005105EA" w:rsidP="00F51346">
      <w:pPr>
        <w:tabs>
          <w:tab w:val="left" w:pos="773"/>
        </w:tabs>
        <w:spacing w:after="120" w:line="239" w:lineRule="auto"/>
        <w:jc w:val="both"/>
        <w:rPr>
          <w:rFonts w:ascii="Calibri" w:eastAsia="Verdana" w:hAnsi="Calibri" w:cs="Calibri"/>
          <w:b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 xml:space="preserve">Job Profile: </w:t>
      </w:r>
    </w:p>
    <w:p w:rsidR="002F2DA1" w:rsidRPr="00F51346" w:rsidRDefault="005105EA" w:rsidP="002F2DA1">
      <w:pPr>
        <w:pStyle w:val="ListParagraph"/>
        <w:numPr>
          <w:ilvl w:val="0"/>
          <w:numId w:val="28"/>
        </w:num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Training and lear</w:t>
      </w:r>
      <w:bookmarkStart w:id="0" w:name="_GoBack"/>
      <w:bookmarkEnd w:id="0"/>
      <w:r w:rsidRPr="00F51346">
        <w:rPr>
          <w:rFonts w:ascii="Calibri" w:eastAsia="Verdana" w:hAnsi="Calibri" w:cs="Calibri"/>
          <w:sz w:val="24"/>
          <w:szCs w:val="24"/>
        </w:rPr>
        <w:t>ning period</w:t>
      </w:r>
    </w:p>
    <w:p w:rsidR="005105EA" w:rsidRPr="00F51346" w:rsidRDefault="005105EA" w:rsidP="002F2DA1">
      <w:pPr>
        <w:pStyle w:val="ListParagraph"/>
        <w:numPr>
          <w:ilvl w:val="0"/>
          <w:numId w:val="28"/>
        </w:num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Implementing the codes and learning new frameworks like codeigniter</w:t>
      </w:r>
    </w:p>
    <w:p w:rsidR="005105EA" w:rsidRPr="00F51346" w:rsidRDefault="005105EA" w:rsidP="002F2DA1">
      <w:pPr>
        <w:pStyle w:val="ListParagraph"/>
        <w:numPr>
          <w:ilvl w:val="0"/>
          <w:numId w:val="28"/>
        </w:num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Contributed in all phases of development lifecycle</w:t>
      </w:r>
    </w:p>
    <w:p w:rsidR="005105EA" w:rsidRPr="00F51346" w:rsidRDefault="005105EA" w:rsidP="002F2DA1">
      <w:pPr>
        <w:pStyle w:val="ListParagraph"/>
        <w:numPr>
          <w:ilvl w:val="0"/>
          <w:numId w:val="28"/>
        </w:num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sz w:val="24"/>
          <w:szCs w:val="24"/>
        </w:rPr>
        <w:t>Written clean and well-designed code</w:t>
      </w:r>
    </w:p>
    <w:p w:rsidR="005105EA" w:rsidRPr="00F51346" w:rsidRDefault="005105EA" w:rsidP="005105EA">
      <w:pPr>
        <w:tabs>
          <w:tab w:val="left" w:pos="773"/>
        </w:tabs>
        <w:spacing w:line="239" w:lineRule="auto"/>
        <w:ind w:left="1153"/>
        <w:jc w:val="both"/>
        <w:rPr>
          <w:rFonts w:ascii="Calibri" w:eastAsia="Verdana" w:hAnsi="Calibri" w:cs="Calibri"/>
          <w:sz w:val="24"/>
          <w:szCs w:val="24"/>
        </w:rPr>
      </w:pPr>
    </w:p>
    <w:p w:rsidR="00E20154" w:rsidRPr="00F51346" w:rsidRDefault="005105EA" w:rsidP="00E20154">
      <w:p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lastRenderedPageBreak/>
        <w:t>Company Name</w:t>
      </w:r>
      <w:r w:rsidRPr="00F51346">
        <w:rPr>
          <w:rFonts w:ascii="Calibri" w:eastAsia="Verdana" w:hAnsi="Calibri" w:cs="Calibri"/>
          <w:sz w:val="24"/>
          <w:szCs w:val="24"/>
        </w:rPr>
        <w:t>: Standardwings Technologies Pt. Ltd.</w:t>
      </w:r>
    </w:p>
    <w:p w:rsidR="005105EA" w:rsidRPr="00F51346" w:rsidRDefault="005105EA" w:rsidP="00E20154">
      <w:p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>Designation</w:t>
      </w:r>
      <w:r w:rsidRPr="00F51346">
        <w:rPr>
          <w:rFonts w:ascii="Calibri" w:eastAsia="Verdana" w:hAnsi="Calibri" w:cs="Calibri"/>
          <w:sz w:val="24"/>
          <w:szCs w:val="24"/>
        </w:rPr>
        <w:t>: Business development executive</w:t>
      </w:r>
    </w:p>
    <w:p w:rsidR="005105EA" w:rsidRPr="00F51346" w:rsidRDefault="005105EA" w:rsidP="00F51346">
      <w:pPr>
        <w:tabs>
          <w:tab w:val="left" w:pos="773"/>
        </w:tabs>
        <w:spacing w:after="0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>Duration</w:t>
      </w:r>
      <w:r w:rsidRPr="00F51346">
        <w:rPr>
          <w:rFonts w:ascii="Calibri" w:eastAsia="Verdana" w:hAnsi="Calibri" w:cs="Calibri"/>
          <w:sz w:val="24"/>
          <w:szCs w:val="24"/>
        </w:rPr>
        <w:t>: 1</w:t>
      </w:r>
      <w:r w:rsidRPr="00F51346">
        <w:rPr>
          <w:rFonts w:ascii="Calibri" w:eastAsia="Verdana" w:hAnsi="Calibri" w:cs="Calibri"/>
          <w:sz w:val="24"/>
          <w:szCs w:val="24"/>
          <w:vertAlign w:val="superscript"/>
        </w:rPr>
        <w:t>st</w:t>
      </w:r>
      <w:r w:rsidRPr="00F51346">
        <w:rPr>
          <w:rFonts w:ascii="Calibri" w:eastAsia="Verdana" w:hAnsi="Calibri" w:cs="Calibri"/>
          <w:sz w:val="24"/>
          <w:szCs w:val="24"/>
        </w:rPr>
        <w:t xml:space="preserve"> July 2017- Till date</w:t>
      </w:r>
    </w:p>
    <w:p w:rsidR="00F51346" w:rsidRDefault="00F51346" w:rsidP="00F51346">
      <w:p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</w:p>
    <w:p w:rsidR="005105EA" w:rsidRPr="00F51346" w:rsidRDefault="005105EA" w:rsidP="00F51346">
      <w:pPr>
        <w:tabs>
          <w:tab w:val="left" w:pos="773"/>
        </w:tabs>
        <w:spacing w:after="0" w:line="239" w:lineRule="auto"/>
        <w:jc w:val="both"/>
        <w:rPr>
          <w:rFonts w:ascii="Calibri" w:eastAsia="Calibri" w:hAnsi="Calibri" w:cs="Calibri"/>
          <w:sz w:val="24"/>
          <w:szCs w:val="24"/>
        </w:rPr>
      </w:pPr>
      <w:r w:rsidRPr="00F51346">
        <w:rPr>
          <w:rFonts w:ascii="Calibri" w:eastAsia="Verdana" w:hAnsi="Calibri" w:cs="Calibri"/>
          <w:b/>
          <w:sz w:val="24"/>
          <w:szCs w:val="24"/>
        </w:rPr>
        <w:t>Job Profile</w:t>
      </w:r>
      <w:r w:rsidRPr="00F51346">
        <w:rPr>
          <w:rFonts w:ascii="Calibri" w:eastAsia="Verdana" w:hAnsi="Calibri" w:cs="Calibri"/>
          <w:sz w:val="24"/>
          <w:szCs w:val="24"/>
        </w:rPr>
        <w:t>: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Identifying prospective clients and generating business from new accounts.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Developed number of customer base from scratch for European Countries and Southern Africa.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eastAsia="Verdana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Make cold calls to prospects and industry specific leads on daily basis.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Creating and managing business opportunities.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Pursue conversations with potential customers and help them understand about the Services &amp; Solutions we offer.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Follow up and follow through the leads via mails and Skype.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Build prospect and Lead database, and setting up appointment with the client.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 xml:space="preserve">Updating and maintaining information of clients in CRM. </w:t>
      </w:r>
    </w:p>
    <w:p w:rsidR="005105EA" w:rsidRPr="00F51346" w:rsidRDefault="005105EA" w:rsidP="005105EA">
      <w:pPr>
        <w:numPr>
          <w:ilvl w:val="0"/>
          <w:numId w:val="27"/>
        </w:numPr>
        <w:tabs>
          <w:tab w:val="left" w:pos="773"/>
        </w:tabs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Responsible for sales cycle from lead to close.</w:t>
      </w:r>
    </w:p>
    <w:p w:rsidR="00E20154" w:rsidRPr="00F51346" w:rsidRDefault="00E20154" w:rsidP="00E20154">
      <w:pPr>
        <w:tabs>
          <w:tab w:val="left" w:pos="773"/>
        </w:tabs>
        <w:spacing w:after="0" w:line="239" w:lineRule="auto"/>
        <w:ind w:left="1153"/>
        <w:jc w:val="both"/>
        <w:rPr>
          <w:rFonts w:ascii="Calibri" w:hAnsi="Calibri" w:cs="Calibri"/>
          <w:sz w:val="24"/>
          <w:szCs w:val="24"/>
        </w:rPr>
      </w:pPr>
    </w:p>
    <w:p w:rsidR="00E20154" w:rsidRPr="00F51346" w:rsidRDefault="00E20154" w:rsidP="00E20154">
      <w:pPr>
        <w:tabs>
          <w:tab w:val="left" w:pos="773"/>
        </w:tabs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F51346">
        <w:rPr>
          <w:rFonts w:ascii="Calibri" w:hAnsi="Calibri" w:cs="Calibri"/>
          <w:b/>
          <w:sz w:val="24"/>
          <w:szCs w:val="24"/>
        </w:rPr>
        <w:t>Skill Set:</w:t>
      </w:r>
    </w:p>
    <w:p w:rsidR="00632605" w:rsidRPr="00F51346" w:rsidRDefault="00E20154" w:rsidP="00F51346">
      <w:pPr>
        <w:tabs>
          <w:tab w:val="left" w:pos="773"/>
        </w:tabs>
        <w:spacing w:after="120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 xml:space="preserve">Communication, </w:t>
      </w:r>
      <w:r w:rsidR="00227E95">
        <w:rPr>
          <w:rFonts w:ascii="Calibri" w:hAnsi="Calibri" w:cs="Calibri"/>
          <w:sz w:val="24"/>
          <w:szCs w:val="24"/>
        </w:rPr>
        <w:t>Market</w:t>
      </w:r>
      <w:r w:rsidRPr="00F51346">
        <w:rPr>
          <w:rFonts w:ascii="Calibri" w:hAnsi="Calibri" w:cs="Calibri"/>
          <w:sz w:val="24"/>
          <w:szCs w:val="24"/>
        </w:rPr>
        <w:t xml:space="preserve"> Research, Customer Relationship Management, International Sales, Lead Generation, New Business Development.</w:t>
      </w:r>
    </w:p>
    <w:p w:rsidR="00E20154" w:rsidRPr="00E20154" w:rsidRDefault="00E20154" w:rsidP="00E20154">
      <w:pPr>
        <w:pStyle w:val="Heading1"/>
        <w:rPr>
          <w:rFonts w:ascii="Calibri" w:eastAsia="Calibri" w:hAnsi="Calibri" w:cs="Arial"/>
          <w:b w:val="0"/>
          <w:bCs/>
          <w:sz w:val="32"/>
        </w:rPr>
      </w:pPr>
      <w:r w:rsidRPr="00E20154">
        <w:rPr>
          <w:sz w:val="32"/>
        </w:rPr>
        <w:t>Personal Information</w:t>
      </w:r>
    </w:p>
    <w:p w:rsidR="00E20154" w:rsidRPr="00F51346" w:rsidRDefault="00E20154" w:rsidP="00E20154">
      <w:pPr>
        <w:tabs>
          <w:tab w:val="left" w:pos="773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Date of Birth: 1</w:t>
      </w:r>
      <w:r w:rsidRPr="00F51346">
        <w:rPr>
          <w:rFonts w:ascii="Calibri" w:hAnsi="Calibri" w:cs="Calibri"/>
          <w:sz w:val="24"/>
          <w:szCs w:val="24"/>
          <w:vertAlign w:val="superscript"/>
        </w:rPr>
        <w:t>st</w:t>
      </w:r>
      <w:r w:rsidRPr="00F51346">
        <w:rPr>
          <w:rFonts w:ascii="Calibri" w:hAnsi="Calibri" w:cs="Calibri"/>
          <w:sz w:val="24"/>
          <w:szCs w:val="24"/>
        </w:rPr>
        <w:t xml:space="preserve"> June 1990</w:t>
      </w:r>
    </w:p>
    <w:p w:rsidR="00E20154" w:rsidRPr="00F51346" w:rsidRDefault="00E20154" w:rsidP="00E20154">
      <w:pPr>
        <w:tabs>
          <w:tab w:val="left" w:pos="773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Marital status: Married</w:t>
      </w:r>
    </w:p>
    <w:p w:rsidR="00E20154" w:rsidRPr="00F51346" w:rsidRDefault="00E20154" w:rsidP="00E20154">
      <w:pPr>
        <w:tabs>
          <w:tab w:val="left" w:pos="773"/>
        </w:tabs>
        <w:spacing w:after="0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 xml:space="preserve">Languages </w:t>
      </w:r>
      <w:r w:rsidR="00632605" w:rsidRPr="00F51346">
        <w:rPr>
          <w:rFonts w:ascii="Calibri" w:hAnsi="Calibri" w:cs="Calibri"/>
          <w:sz w:val="24"/>
          <w:szCs w:val="24"/>
        </w:rPr>
        <w:t>Known: English, Hindi, Marathi and Gujarati</w:t>
      </w:r>
    </w:p>
    <w:p w:rsidR="00E20154" w:rsidRPr="00E20154" w:rsidRDefault="00E20154" w:rsidP="00E20154">
      <w:pPr>
        <w:pStyle w:val="Heading1"/>
        <w:rPr>
          <w:sz w:val="32"/>
        </w:rPr>
      </w:pPr>
      <w:r>
        <w:rPr>
          <w:sz w:val="32"/>
        </w:rPr>
        <w:t>Declaration</w:t>
      </w:r>
    </w:p>
    <w:p w:rsidR="00E20154" w:rsidRPr="00F51346" w:rsidRDefault="00E20154" w:rsidP="00E20154">
      <w:pPr>
        <w:tabs>
          <w:tab w:val="left" w:pos="773"/>
        </w:tabs>
        <w:spacing w:after="120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I hereby certify that, all the information given above is true, complete and correct to best of my knowledge.</w:t>
      </w:r>
    </w:p>
    <w:p w:rsidR="00E20154" w:rsidRPr="00F51346" w:rsidRDefault="00E20154" w:rsidP="00E20154">
      <w:pPr>
        <w:tabs>
          <w:tab w:val="left" w:pos="773"/>
        </w:tabs>
        <w:spacing w:after="120"/>
        <w:jc w:val="both"/>
        <w:rPr>
          <w:rFonts w:ascii="Calibri" w:hAnsi="Calibri" w:cs="Calibri"/>
          <w:sz w:val="24"/>
          <w:szCs w:val="24"/>
        </w:rPr>
      </w:pPr>
      <w:r w:rsidRPr="00F51346">
        <w:rPr>
          <w:rFonts w:ascii="Calibri" w:hAnsi="Calibri" w:cs="Calibri"/>
          <w:sz w:val="24"/>
          <w:szCs w:val="24"/>
        </w:rPr>
        <w:t>Shweta Kankate</w:t>
      </w:r>
    </w:p>
    <w:p w:rsidR="00E20154" w:rsidRPr="00E20154" w:rsidRDefault="00E20154" w:rsidP="00E20154">
      <w:pPr>
        <w:tabs>
          <w:tab w:val="left" w:pos="773"/>
        </w:tabs>
        <w:spacing w:after="120"/>
        <w:jc w:val="both"/>
        <w:rPr>
          <w:rFonts w:ascii="Calibri" w:hAnsi="Calibri" w:cs="Calibri"/>
          <w:sz w:val="28"/>
          <w:szCs w:val="28"/>
        </w:rPr>
      </w:pPr>
    </w:p>
    <w:p w:rsidR="00E20154" w:rsidRPr="00E20154" w:rsidRDefault="00E20154" w:rsidP="00E20154">
      <w:pPr>
        <w:tabs>
          <w:tab w:val="left" w:pos="773"/>
        </w:tabs>
        <w:spacing w:after="120"/>
        <w:jc w:val="both"/>
        <w:rPr>
          <w:rFonts w:ascii="Calibri" w:hAnsi="Calibri" w:cs="Calibri"/>
          <w:b/>
          <w:sz w:val="28"/>
          <w:szCs w:val="28"/>
        </w:rPr>
      </w:pPr>
    </w:p>
    <w:p w:rsidR="005105EA" w:rsidRDefault="005105EA" w:rsidP="00E20154">
      <w:pPr>
        <w:spacing w:line="200" w:lineRule="exact"/>
        <w:rPr>
          <w:rFonts w:ascii="Calibri" w:eastAsia="Verdana" w:hAnsi="Calibri" w:cs="Calibri"/>
          <w:sz w:val="28"/>
          <w:szCs w:val="28"/>
        </w:rPr>
      </w:pPr>
    </w:p>
    <w:p w:rsidR="00E20154" w:rsidRPr="00E20154" w:rsidRDefault="00E20154" w:rsidP="00E20154">
      <w:pPr>
        <w:spacing w:line="200" w:lineRule="exact"/>
        <w:rPr>
          <w:rFonts w:ascii="Calibri" w:eastAsia="Verdana" w:hAnsi="Calibri" w:cs="Calibri"/>
          <w:sz w:val="28"/>
          <w:szCs w:val="28"/>
        </w:rPr>
      </w:pPr>
    </w:p>
    <w:sectPr w:rsidR="00E20154" w:rsidRPr="00E20154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9DE" w:rsidRDefault="008149DE">
      <w:pPr>
        <w:spacing w:after="0"/>
      </w:pPr>
      <w:r>
        <w:separator/>
      </w:r>
    </w:p>
  </w:endnote>
  <w:endnote w:type="continuationSeparator" w:id="1">
    <w:p w:rsidR="008149DE" w:rsidRDefault="008149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475BDC">
      <w:fldChar w:fldCharType="begin"/>
    </w:r>
    <w:r>
      <w:instrText xml:space="preserve"> PAGE   \* MERGEFORMAT </w:instrText>
    </w:r>
    <w:r w:rsidR="00475BDC">
      <w:fldChar w:fldCharType="separate"/>
    </w:r>
    <w:r w:rsidR="00227E95">
      <w:rPr>
        <w:noProof/>
      </w:rPr>
      <w:t>2</w:t>
    </w:r>
    <w:r w:rsidR="00475BDC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9DE" w:rsidRDefault="008149DE">
      <w:pPr>
        <w:spacing w:after="0"/>
      </w:pPr>
      <w:r>
        <w:separator/>
      </w:r>
    </w:p>
  </w:footnote>
  <w:footnote w:type="continuationSeparator" w:id="1">
    <w:p w:rsidR="008149DE" w:rsidRDefault="008149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1"/>
    <w:multiLevelType w:val="hybridMultilevel"/>
    <w:tmpl w:val="6633487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A9D695F"/>
    <w:multiLevelType w:val="hybridMultilevel"/>
    <w:tmpl w:val="65E2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E8765B"/>
    <w:multiLevelType w:val="hybridMultilevel"/>
    <w:tmpl w:val="8D649A1A"/>
    <w:lvl w:ilvl="0" w:tplc="04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A2B8E"/>
    <w:multiLevelType w:val="hybridMultilevel"/>
    <w:tmpl w:val="5512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7CF2265"/>
    <w:multiLevelType w:val="hybridMultilevel"/>
    <w:tmpl w:val="6016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>
    <w:nsid w:val="707D3B0B"/>
    <w:multiLevelType w:val="hybridMultilevel"/>
    <w:tmpl w:val="B1F24582"/>
    <w:lvl w:ilvl="0" w:tplc="04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25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1"/>
  </w:num>
  <w:num w:numId="16">
    <w:abstractNumId w:val="14"/>
  </w:num>
  <w:num w:numId="17">
    <w:abstractNumId w:val="19"/>
  </w:num>
  <w:num w:numId="18">
    <w:abstractNumId w:val="11"/>
  </w:num>
  <w:num w:numId="19">
    <w:abstractNumId w:val="25"/>
  </w:num>
  <w:num w:numId="20">
    <w:abstractNumId w:val="22"/>
  </w:num>
  <w:num w:numId="21">
    <w:abstractNumId w:val="12"/>
  </w:num>
  <w:num w:numId="22">
    <w:abstractNumId w:val="17"/>
  </w:num>
  <w:num w:numId="23">
    <w:abstractNumId w:val="23"/>
  </w:num>
  <w:num w:numId="24">
    <w:abstractNumId w:val="10"/>
  </w:num>
  <w:num w:numId="25">
    <w:abstractNumId w:val="20"/>
  </w:num>
  <w:num w:numId="26">
    <w:abstractNumId w:val="15"/>
  </w:num>
  <w:num w:numId="27">
    <w:abstractNumId w:val="24"/>
  </w:num>
  <w:num w:numId="28">
    <w:abstractNumId w:val="13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0DA7"/>
    <w:rsid w:val="000A4F59"/>
    <w:rsid w:val="00141A4C"/>
    <w:rsid w:val="001B29CF"/>
    <w:rsid w:val="00227E95"/>
    <w:rsid w:val="0028220F"/>
    <w:rsid w:val="002F2DA1"/>
    <w:rsid w:val="00356C14"/>
    <w:rsid w:val="00475BDC"/>
    <w:rsid w:val="005105EA"/>
    <w:rsid w:val="00617B26"/>
    <w:rsid w:val="006270A9"/>
    <w:rsid w:val="00630DA7"/>
    <w:rsid w:val="00632605"/>
    <w:rsid w:val="00675956"/>
    <w:rsid w:val="0067623D"/>
    <w:rsid w:val="00681034"/>
    <w:rsid w:val="008102C1"/>
    <w:rsid w:val="008149DE"/>
    <w:rsid w:val="00816216"/>
    <w:rsid w:val="0087734B"/>
    <w:rsid w:val="009D5933"/>
    <w:rsid w:val="00BD768D"/>
    <w:rsid w:val="00C61F8E"/>
    <w:rsid w:val="00DD233D"/>
    <w:rsid w:val="00E20154"/>
    <w:rsid w:val="00E83E4B"/>
    <w:rsid w:val="00F51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BD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5BDC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BDC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475BD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75BDC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75BDC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75BDC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67623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2F2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T-VISH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C709E1BAF64566BED767F097D98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A4C26-3D19-4AA3-9115-A92483DA0F49}"/>
      </w:docPartPr>
      <w:docPartBody>
        <w:p w:rsidR="00231979" w:rsidRDefault="00CA7E89">
          <w:pPr>
            <w:pStyle w:val="B9C709E1BAF64566BED767F097D98E6B"/>
          </w:pPr>
          <w:r>
            <w:t>Objective</w:t>
          </w:r>
        </w:p>
      </w:docPartBody>
    </w:docPart>
    <w:docPart>
      <w:docPartPr>
        <w:name w:val="BD1CE2D7C8BE4DB8ADA95BC586A6D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0F54F-EA3D-4212-B77B-C1C354BA83FF}"/>
      </w:docPartPr>
      <w:docPartBody>
        <w:p w:rsidR="00231979" w:rsidRDefault="00CA7E89">
          <w:pPr>
            <w:pStyle w:val="BD1CE2D7C8BE4DB8ADA95BC586A6D773"/>
          </w:pPr>
          <w:r>
            <w:t>Education</w:t>
          </w:r>
        </w:p>
      </w:docPartBody>
    </w:docPart>
    <w:docPart>
      <w:docPartPr>
        <w:name w:val="38366E93496F4FD78D72198D09EBE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0F0BF-89C0-4792-B7A0-292E3C30F611}"/>
      </w:docPartPr>
      <w:docPartBody>
        <w:p w:rsidR="00231979" w:rsidRDefault="00CA7E89">
          <w:pPr>
            <w:pStyle w:val="38366E93496F4FD78D72198D09EBE431"/>
          </w:pPr>
          <w:r>
            <w:t>Skills &amp; Abilities</w:t>
          </w:r>
        </w:p>
      </w:docPartBody>
    </w:docPart>
    <w:docPart>
      <w:docPartPr>
        <w:name w:val="57CD78B8D7AA42DDA3AC37447E6B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87293-C624-4603-A94D-34D45BD65DFF}"/>
      </w:docPartPr>
      <w:docPartBody>
        <w:p w:rsidR="00231979" w:rsidRDefault="00CA7E89">
          <w:pPr>
            <w:pStyle w:val="57CD78B8D7AA42DDA3AC37447E6B185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64D3"/>
    <w:rsid w:val="00102E78"/>
    <w:rsid w:val="00231979"/>
    <w:rsid w:val="002464D3"/>
    <w:rsid w:val="00CA7E89"/>
    <w:rsid w:val="00DB7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582F555DB44C2BA7A73757A3C676C">
    <w:name w:val="1A4582F555DB44C2BA7A73757A3C676C"/>
    <w:rsid w:val="00DB7334"/>
  </w:style>
  <w:style w:type="paragraph" w:customStyle="1" w:styleId="F59A4FE16E3147E7B7C1C19B782B1AA9">
    <w:name w:val="F59A4FE16E3147E7B7C1C19B782B1AA9"/>
    <w:rsid w:val="00DB7334"/>
  </w:style>
  <w:style w:type="paragraph" w:customStyle="1" w:styleId="2289EE10F8674E4BB9BED6667ABDCA96">
    <w:name w:val="2289EE10F8674E4BB9BED6667ABDCA96"/>
    <w:rsid w:val="00DB7334"/>
  </w:style>
  <w:style w:type="paragraph" w:customStyle="1" w:styleId="C93EEEBD863C47C1B96C2DB4FE97866C">
    <w:name w:val="C93EEEBD863C47C1B96C2DB4FE97866C"/>
    <w:rsid w:val="00DB7334"/>
  </w:style>
  <w:style w:type="paragraph" w:customStyle="1" w:styleId="B9C709E1BAF64566BED767F097D98E6B">
    <w:name w:val="B9C709E1BAF64566BED767F097D98E6B"/>
    <w:rsid w:val="00DB7334"/>
  </w:style>
  <w:style w:type="paragraph" w:customStyle="1" w:styleId="A3FA0F50858949D49DB1B0068541325E">
    <w:name w:val="A3FA0F50858949D49DB1B0068541325E"/>
    <w:rsid w:val="00DB7334"/>
  </w:style>
  <w:style w:type="paragraph" w:customStyle="1" w:styleId="BD1CE2D7C8BE4DB8ADA95BC586A6D773">
    <w:name w:val="BD1CE2D7C8BE4DB8ADA95BC586A6D773"/>
    <w:rsid w:val="00DB7334"/>
  </w:style>
  <w:style w:type="paragraph" w:customStyle="1" w:styleId="C646C46EC6D34AD8A902239C605001FA">
    <w:name w:val="C646C46EC6D34AD8A902239C605001FA"/>
    <w:rsid w:val="00DB7334"/>
  </w:style>
  <w:style w:type="paragraph" w:customStyle="1" w:styleId="B14B9D7D31294B47B35A6B479028E0B6">
    <w:name w:val="B14B9D7D31294B47B35A6B479028E0B6"/>
    <w:rsid w:val="00DB7334"/>
  </w:style>
  <w:style w:type="paragraph" w:customStyle="1" w:styleId="D9DBCF6B7BE44EDDA37A136FE08C557C">
    <w:name w:val="D9DBCF6B7BE44EDDA37A136FE08C557C"/>
    <w:rsid w:val="00DB7334"/>
  </w:style>
  <w:style w:type="paragraph" w:customStyle="1" w:styleId="08C2DFFFFCE04C94A9DD30B17E18F885">
    <w:name w:val="08C2DFFFFCE04C94A9DD30B17E18F885"/>
    <w:rsid w:val="00DB7334"/>
  </w:style>
  <w:style w:type="paragraph" w:customStyle="1" w:styleId="FF745FD4666A4F0794F2AF85B30DD582">
    <w:name w:val="FF745FD4666A4F0794F2AF85B30DD582"/>
    <w:rsid w:val="00DB7334"/>
  </w:style>
  <w:style w:type="paragraph" w:customStyle="1" w:styleId="E042EC31A02546AF8703EBB3C80DA232">
    <w:name w:val="E042EC31A02546AF8703EBB3C80DA232"/>
    <w:rsid w:val="00DB7334"/>
  </w:style>
  <w:style w:type="paragraph" w:customStyle="1" w:styleId="3F0F5A43B6874E4EAC2CA78747767565">
    <w:name w:val="3F0F5A43B6874E4EAC2CA78747767565"/>
    <w:rsid w:val="00DB7334"/>
  </w:style>
  <w:style w:type="paragraph" w:customStyle="1" w:styleId="78F1F4509601465AB51C6F55DAFAF3DC">
    <w:name w:val="78F1F4509601465AB51C6F55DAFAF3DC"/>
    <w:rsid w:val="00DB7334"/>
  </w:style>
  <w:style w:type="paragraph" w:customStyle="1" w:styleId="38366E93496F4FD78D72198D09EBE431">
    <w:name w:val="38366E93496F4FD78D72198D09EBE431"/>
    <w:rsid w:val="00DB7334"/>
  </w:style>
  <w:style w:type="paragraph" w:customStyle="1" w:styleId="68C719CF249C4F77BC3B905E1E04B288">
    <w:name w:val="68C719CF249C4F77BC3B905E1E04B288"/>
    <w:rsid w:val="00DB7334"/>
  </w:style>
  <w:style w:type="paragraph" w:customStyle="1" w:styleId="E968D3FD406943969C578AA234A83E96">
    <w:name w:val="E968D3FD406943969C578AA234A83E96"/>
    <w:rsid w:val="00DB7334"/>
  </w:style>
  <w:style w:type="paragraph" w:customStyle="1" w:styleId="40C65A59A88B450EBCC8020D2F69A094">
    <w:name w:val="40C65A59A88B450EBCC8020D2F69A094"/>
    <w:rsid w:val="00DB7334"/>
  </w:style>
  <w:style w:type="paragraph" w:customStyle="1" w:styleId="6A882213824748448285B48C228BD005">
    <w:name w:val="6A882213824748448285B48C228BD005"/>
    <w:rsid w:val="00DB7334"/>
  </w:style>
  <w:style w:type="paragraph" w:customStyle="1" w:styleId="51527AC02C7E40F0B3B1D94115F15074">
    <w:name w:val="51527AC02C7E40F0B3B1D94115F15074"/>
    <w:rsid w:val="00DB7334"/>
  </w:style>
  <w:style w:type="paragraph" w:customStyle="1" w:styleId="AE85F5C417F94F758F3BCDEA4F8FDEA4">
    <w:name w:val="AE85F5C417F94F758F3BCDEA4F8FDEA4"/>
    <w:rsid w:val="00DB7334"/>
  </w:style>
  <w:style w:type="paragraph" w:customStyle="1" w:styleId="19656B29FA4F4926ACD4BDA2311A2025">
    <w:name w:val="19656B29FA4F4926ACD4BDA2311A2025"/>
    <w:rsid w:val="00DB7334"/>
  </w:style>
  <w:style w:type="paragraph" w:customStyle="1" w:styleId="BBDBE548999A431C99299417262B4E4B">
    <w:name w:val="BBDBE548999A431C99299417262B4E4B"/>
    <w:rsid w:val="00DB7334"/>
  </w:style>
  <w:style w:type="paragraph" w:customStyle="1" w:styleId="57CD78B8D7AA42DDA3AC37447E6B1854">
    <w:name w:val="57CD78B8D7AA42DDA3AC37447E6B1854"/>
    <w:rsid w:val="00DB7334"/>
  </w:style>
  <w:style w:type="paragraph" w:customStyle="1" w:styleId="88DC37AA86F742FBB452E18498E7429E">
    <w:name w:val="88DC37AA86F742FBB452E18498E7429E"/>
    <w:rsid w:val="00DB7334"/>
  </w:style>
  <w:style w:type="paragraph" w:customStyle="1" w:styleId="7C7203554E0346049DF8DBFD84E12F31">
    <w:name w:val="7C7203554E0346049DF8DBFD84E12F31"/>
    <w:rsid w:val="00DB7334"/>
  </w:style>
  <w:style w:type="paragraph" w:customStyle="1" w:styleId="6CA404D485C84F2397F5599601593291">
    <w:name w:val="6CA404D485C84F2397F5599601593291"/>
    <w:rsid w:val="00DB7334"/>
  </w:style>
  <w:style w:type="paragraph" w:customStyle="1" w:styleId="C01618B4DF71438ABCC2BF69AAC82622">
    <w:name w:val="C01618B4DF71438ABCC2BF69AAC82622"/>
    <w:rsid w:val="00DB7334"/>
  </w:style>
  <w:style w:type="paragraph" w:customStyle="1" w:styleId="4B9BC04875544C138B4C0CB9DEB41013">
    <w:name w:val="4B9BC04875544C138B4C0CB9DEB41013"/>
    <w:rsid w:val="00DB7334"/>
  </w:style>
  <w:style w:type="paragraph" w:customStyle="1" w:styleId="AA82895D07BD43608D4817F0394FD9FC">
    <w:name w:val="AA82895D07BD43608D4817F0394FD9FC"/>
    <w:rsid w:val="00DB7334"/>
  </w:style>
  <w:style w:type="paragraph" w:customStyle="1" w:styleId="D9CC6E5CF76D47CEB8E2258CAA2500EF">
    <w:name w:val="D9CC6E5CF76D47CEB8E2258CAA2500EF"/>
    <w:rsid w:val="00DB7334"/>
  </w:style>
  <w:style w:type="paragraph" w:customStyle="1" w:styleId="242B5DE640194E0CBC7E06D805191BF0">
    <w:name w:val="242B5DE640194E0CBC7E06D805191BF0"/>
    <w:rsid w:val="00DB7334"/>
  </w:style>
  <w:style w:type="paragraph" w:customStyle="1" w:styleId="E6205B5493A4406AAA8FA3B67C0968D9">
    <w:name w:val="E6205B5493A4406AAA8FA3B67C0968D9"/>
    <w:rsid w:val="002464D3"/>
  </w:style>
  <w:style w:type="paragraph" w:customStyle="1" w:styleId="AB748BA2A7854BA28912BCC2F3768CC0">
    <w:name w:val="AB748BA2A7854BA28912BCC2F3768CC0"/>
    <w:rsid w:val="002464D3"/>
  </w:style>
  <w:style w:type="paragraph" w:customStyle="1" w:styleId="AC9DDAB7573B4E0FBFE08D360B70C7CE">
    <w:name w:val="AC9DDAB7573B4E0FBFE08D360B70C7CE"/>
    <w:rsid w:val="002464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C354-F7EE-4ED9-94D8-8C25206E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232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SWT-VISHAL</dc:creator>
  <cp:keywords/>
  <cp:lastModifiedBy>vini kankate</cp:lastModifiedBy>
  <cp:revision>3</cp:revision>
  <dcterms:created xsi:type="dcterms:W3CDTF">2018-06-06T08:55:00Z</dcterms:created>
  <dcterms:modified xsi:type="dcterms:W3CDTF">2018-08-16T09:15:00Z</dcterms:modified>
  <cp:version/>
</cp:coreProperties>
</file>